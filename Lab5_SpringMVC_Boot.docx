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05679" w14:textId="4715FC99" w:rsidR="00BA5448" w:rsidRPr="00267A97" w:rsidRDefault="00EE5776" w:rsidP="00BA5448">
      <w:pPr>
        <w:pStyle w:val="T1"/>
        <w:pBdr>
          <w:top w:val="none" w:sz="0" w:space="0" w:color="auto"/>
          <w:left w:val="none" w:sz="0" w:space="0" w:color="auto"/>
          <w:bottom w:val="none" w:sz="0" w:space="0" w:color="auto"/>
          <w:right w:val="none" w:sz="0" w:space="0" w:color="auto"/>
        </w:pBdr>
        <w:jc w:val="left"/>
        <w:rPr>
          <w:sz w:val="24"/>
        </w:rPr>
      </w:pPr>
      <w:r w:rsidRPr="00267A97">
        <w:rPr>
          <w:sz w:val="24"/>
        </w:rPr>
        <w:t>SER422 Spring 201</w:t>
      </w:r>
      <w:r w:rsidR="00F676A6" w:rsidRPr="00267A97">
        <w:rPr>
          <w:sz w:val="24"/>
        </w:rPr>
        <w:t>9</w:t>
      </w:r>
      <w:r w:rsidRPr="00267A97">
        <w:rPr>
          <w:sz w:val="24"/>
        </w:rPr>
        <w:t xml:space="preserve"> Lab</w:t>
      </w:r>
      <w:r w:rsidR="00C56044" w:rsidRPr="00267A97">
        <w:rPr>
          <w:sz w:val="24"/>
        </w:rPr>
        <w:t>5</w:t>
      </w:r>
      <w:r w:rsidR="0069429E" w:rsidRPr="00267A97">
        <w:rPr>
          <w:sz w:val="24"/>
        </w:rPr>
        <w:t xml:space="preserve">: </w:t>
      </w:r>
      <w:r w:rsidRPr="00267A97">
        <w:rPr>
          <w:sz w:val="24"/>
        </w:rPr>
        <w:t xml:space="preserve">Assigned </w:t>
      </w:r>
      <w:r w:rsidR="00C56044" w:rsidRPr="00267A97">
        <w:rPr>
          <w:sz w:val="24"/>
        </w:rPr>
        <w:t>4</w:t>
      </w:r>
      <w:r w:rsidR="006E37DD" w:rsidRPr="00267A97">
        <w:rPr>
          <w:sz w:val="24"/>
        </w:rPr>
        <w:t>/</w:t>
      </w:r>
      <w:r w:rsidR="00C56044" w:rsidRPr="00267A97">
        <w:rPr>
          <w:sz w:val="24"/>
        </w:rPr>
        <w:t>10</w:t>
      </w:r>
      <w:r w:rsidR="0080785C" w:rsidRPr="00267A97">
        <w:rPr>
          <w:sz w:val="24"/>
        </w:rPr>
        <w:t xml:space="preserve">, due </w:t>
      </w:r>
      <w:r w:rsidR="00815189" w:rsidRPr="00267A97">
        <w:rPr>
          <w:sz w:val="24"/>
        </w:rPr>
        <w:t>4</w:t>
      </w:r>
      <w:r w:rsidR="0080785C" w:rsidRPr="00267A97">
        <w:rPr>
          <w:sz w:val="24"/>
        </w:rPr>
        <w:t>/</w:t>
      </w:r>
      <w:r w:rsidR="00C56044" w:rsidRPr="00267A97">
        <w:rPr>
          <w:sz w:val="24"/>
        </w:rPr>
        <w:t>18</w:t>
      </w:r>
      <w:r w:rsidRPr="00267A97">
        <w:rPr>
          <w:sz w:val="24"/>
        </w:rPr>
        <w:t xml:space="preserve"> </w:t>
      </w:r>
      <w:r w:rsidR="0069429E" w:rsidRPr="00267A97">
        <w:rPr>
          <w:sz w:val="24"/>
        </w:rPr>
        <w:t>@</w:t>
      </w:r>
      <w:r w:rsidRPr="00267A97">
        <w:rPr>
          <w:sz w:val="24"/>
        </w:rPr>
        <w:t xml:space="preserve"> 11:59:00</w:t>
      </w:r>
      <w:r w:rsidR="00BA5448" w:rsidRPr="00267A97">
        <w:rPr>
          <w:sz w:val="24"/>
        </w:rPr>
        <w:t xml:space="preserve">pm via </w:t>
      </w:r>
      <w:r w:rsidR="00F676A6" w:rsidRPr="00267A97">
        <w:rPr>
          <w:sz w:val="24"/>
        </w:rPr>
        <w:t>Canvas</w:t>
      </w:r>
    </w:p>
    <w:p w14:paraId="4FA2172E" w14:textId="77777777" w:rsidR="00165DAD" w:rsidRPr="00CB3D57" w:rsidRDefault="00165DAD" w:rsidP="00BA5448">
      <w:pPr>
        <w:spacing w:before="0" w:line="240" w:lineRule="auto"/>
        <w:rPr>
          <w:sz w:val="10"/>
          <w:szCs w:val="10"/>
        </w:rPr>
      </w:pPr>
    </w:p>
    <w:p w14:paraId="18601488" w14:textId="7D13726A" w:rsidR="00165DAD" w:rsidRPr="00E3316F" w:rsidRDefault="00C56044" w:rsidP="00BA5448">
      <w:pPr>
        <w:spacing w:before="0" w:line="240" w:lineRule="auto"/>
        <w:rPr>
          <w:sz w:val="20"/>
        </w:rPr>
      </w:pPr>
      <w:r w:rsidRPr="00E3316F">
        <w:rPr>
          <w:sz w:val="20"/>
        </w:rPr>
        <w:t>This lab is shorter than your other labs, so notice the shorter deadline</w:t>
      </w:r>
      <w:r w:rsidR="003147A8" w:rsidRPr="00E3316F">
        <w:rPr>
          <w:sz w:val="20"/>
        </w:rPr>
        <w:t>.</w:t>
      </w:r>
      <w:bookmarkStart w:id="0" w:name="_GoBack"/>
      <w:bookmarkEnd w:id="0"/>
    </w:p>
    <w:p w14:paraId="3900708F" w14:textId="77777777" w:rsidR="00BA5448" w:rsidRPr="00E3316F" w:rsidRDefault="00BA5448" w:rsidP="00BA5448">
      <w:pPr>
        <w:spacing w:before="0" w:line="240" w:lineRule="auto"/>
        <w:rPr>
          <w:sz w:val="20"/>
        </w:rPr>
      </w:pPr>
    </w:p>
    <w:p w14:paraId="60EAFEE8" w14:textId="774D6EBA" w:rsidR="00BA5448" w:rsidRPr="00E3316F" w:rsidRDefault="00BA5448" w:rsidP="00BA5448">
      <w:pPr>
        <w:rPr>
          <w:b/>
          <w:sz w:val="20"/>
          <w:u w:val="single"/>
        </w:rPr>
      </w:pPr>
      <w:r w:rsidRPr="00E3316F">
        <w:rPr>
          <w:b/>
          <w:sz w:val="20"/>
          <w:u w:val="single"/>
        </w:rPr>
        <w:t>Task 1</w:t>
      </w:r>
      <w:r w:rsidR="00274041" w:rsidRPr="00E3316F">
        <w:rPr>
          <w:b/>
          <w:sz w:val="20"/>
          <w:u w:val="single"/>
        </w:rPr>
        <w:t xml:space="preserve"> (</w:t>
      </w:r>
      <w:r w:rsidR="003F30D8" w:rsidRPr="00E3316F">
        <w:rPr>
          <w:b/>
          <w:sz w:val="20"/>
          <w:u w:val="single"/>
        </w:rPr>
        <w:t>67</w:t>
      </w:r>
      <w:r w:rsidR="00274041" w:rsidRPr="00E3316F">
        <w:rPr>
          <w:b/>
          <w:sz w:val="20"/>
          <w:u w:val="single"/>
        </w:rPr>
        <w:t xml:space="preserve"> points)</w:t>
      </w:r>
      <w:r w:rsidRPr="00E3316F">
        <w:rPr>
          <w:b/>
          <w:sz w:val="20"/>
          <w:u w:val="single"/>
        </w:rPr>
        <w:t xml:space="preserve">: </w:t>
      </w:r>
      <w:r w:rsidR="00C56044" w:rsidRPr="00E3316F">
        <w:rPr>
          <w:b/>
          <w:sz w:val="20"/>
          <w:u w:val="single"/>
        </w:rPr>
        <w:t>Convert a JAX-RS/Jersey example to Spring MVC / Spring Boot</w:t>
      </w:r>
    </w:p>
    <w:p w14:paraId="0C32D59C" w14:textId="20FCD268" w:rsidR="00B334D6" w:rsidRPr="00E3316F" w:rsidRDefault="00C56044" w:rsidP="00C56044">
      <w:pPr>
        <w:rPr>
          <w:sz w:val="20"/>
        </w:rPr>
      </w:pPr>
      <w:r w:rsidRPr="00E3316F">
        <w:rPr>
          <w:sz w:val="20"/>
        </w:rPr>
        <w:t xml:space="preserve">The webpage </w:t>
      </w:r>
      <w:hyperlink r:id="rId7" w:history="1">
        <w:r w:rsidRPr="00E3316F">
          <w:rPr>
            <w:rStyle w:val="Hyperlink"/>
            <w:sz w:val="20"/>
          </w:rPr>
          <w:t>https://crunchify.com/how-to-build-restful-service-with-java-using-jax-rs-and-jersey/</w:t>
        </w:r>
      </w:hyperlink>
      <w:r w:rsidRPr="00E3316F">
        <w:rPr>
          <w:sz w:val="20"/>
        </w:rPr>
        <w:t xml:space="preserve"> presents a simple web example of a Fahrenheit to Celsius converter, and vice-versa. For this task, you are to:</w:t>
      </w:r>
    </w:p>
    <w:p w14:paraId="1E20AE29" w14:textId="569755A4" w:rsidR="00C56044" w:rsidRPr="00E3316F" w:rsidRDefault="00C56044" w:rsidP="00C56044">
      <w:pPr>
        <w:pStyle w:val="ListParagraph"/>
        <w:numPr>
          <w:ilvl w:val="0"/>
          <w:numId w:val="19"/>
        </w:numPr>
        <w:rPr>
          <w:sz w:val="20"/>
        </w:rPr>
      </w:pPr>
      <w:r w:rsidRPr="00E3316F">
        <w:rPr>
          <w:sz w:val="20"/>
        </w:rPr>
        <w:t>Convert this JAX-RS/Jersey example to use Spring MVC annotations. The conversion should be such that the EXACT same results are returned, with the lone exception that the String output before the JSON in the F to C result is removed (leaving only JSON returned).</w:t>
      </w:r>
    </w:p>
    <w:p w14:paraId="42007DB6" w14:textId="118DDD1E" w:rsidR="00C56044" w:rsidRPr="00E3316F" w:rsidRDefault="00C56044" w:rsidP="00C56044">
      <w:pPr>
        <w:pStyle w:val="ListParagraph"/>
        <w:numPr>
          <w:ilvl w:val="0"/>
          <w:numId w:val="19"/>
        </w:numPr>
        <w:rPr>
          <w:sz w:val="20"/>
        </w:rPr>
      </w:pPr>
      <w:r w:rsidRPr="00E3316F">
        <w:rPr>
          <w:sz w:val="20"/>
        </w:rPr>
        <w:t>Add a query string parameter “precision” to both the F to C and C to F conversions methods that indicates</w:t>
      </w:r>
      <w:r w:rsidR="003F30D8" w:rsidRPr="00E3316F">
        <w:rPr>
          <w:sz w:val="20"/>
        </w:rPr>
        <w:t xml:space="preserve"> the level of precision (number of digits to the right of the decimal point) that should be in the converted value. The query string parameter is optional.</w:t>
      </w:r>
    </w:p>
    <w:p w14:paraId="0A6871C9" w14:textId="1D2D334B" w:rsidR="003F30D8" w:rsidRPr="00E3316F" w:rsidRDefault="003F30D8" w:rsidP="00C56044">
      <w:pPr>
        <w:pStyle w:val="ListParagraph"/>
        <w:numPr>
          <w:ilvl w:val="0"/>
          <w:numId w:val="19"/>
        </w:numPr>
        <w:rPr>
          <w:sz w:val="20"/>
        </w:rPr>
      </w:pPr>
      <w:r w:rsidRPr="00E3316F">
        <w:rPr>
          <w:sz w:val="20"/>
        </w:rPr>
        <w:t>Deploy your service API as a standalone executable in Spring Boot.</w:t>
      </w:r>
    </w:p>
    <w:p w14:paraId="3CC443FE" w14:textId="77777777" w:rsidR="00D42174" w:rsidRPr="00E3316F" w:rsidRDefault="00D42174" w:rsidP="00BA5448">
      <w:pPr>
        <w:rPr>
          <w:b/>
          <w:sz w:val="20"/>
          <w:u w:val="single"/>
        </w:rPr>
      </w:pPr>
    </w:p>
    <w:p w14:paraId="1F0E5F24" w14:textId="572B4885" w:rsidR="003147A8" w:rsidRPr="00E3316F" w:rsidRDefault="003147A8" w:rsidP="003147A8">
      <w:pPr>
        <w:rPr>
          <w:sz w:val="20"/>
        </w:rPr>
      </w:pPr>
      <w:r w:rsidRPr="00E3316F">
        <w:rPr>
          <w:b/>
          <w:sz w:val="20"/>
          <w:u w:val="single"/>
        </w:rPr>
        <w:t xml:space="preserve">Task </w:t>
      </w:r>
      <w:r w:rsidR="003F30D8" w:rsidRPr="00E3316F">
        <w:rPr>
          <w:b/>
          <w:sz w:val="20"/>
          <w:u w:val="single"/>
        </w:rPr>
        <w:t>2</w:t>
      </w:r>
      <w:r w:rsidR="004A505B" w:rsidRPr="00E3316F">
        <w:rPr>
          <w:b/>
          <w:sz w:val="20"/>
          <w:u w:val="single"/>
        </w:rPr>
        <w:t xml:space="preserve"> (</w:t>
      </w:r>
      <w:r w:rsidR="003F30D8" w:rsidRPr="00E3316F">
        <w:rPr>
          <w:b/>
          <w:sz w:val="20"/>
          <w:u w:val="single"/>
        </w:rPr>
        <w:t>33</w:t>
      </w:r>
      <w:r w:rsidR="004A505B" w:rsidRPr="00E3316F">
        <w:rPr>
          <w:b/>
          <w:sz w:val="20"/>
          <w:u w:val="single"/>
        </w:rPr>
        <w:t xml:space="preserve"> points)</w:t>
      </w:r>
      <w:r w:rsidRPr="00E3316F">
        <w:rPr>
          <w:b/>
          <w:sz w:val="20"/>
          <w:u w:val="single"/>
        </w:rPr>
        <w:t xml:space="preserve">: </w:t>
      </w:r>
      <w:r w:rsidR="003F30D8" w:rsidRPr="00E3316F">
        <w:rPr>
          <w:b/>
          <w:sz w:val="20"/>
          <w:u w:val="single"/>
        </w:rPr>
        <w:t xml:space="preserve">Deploy your Spring Boot </w:t>
      </w:r>
      <w:proofErr w:type="spellStart"/>
      <w:r w:rsidR="003F30D8" w:rsidRPr="00E3316F">
        <w:rPr>
          <w:b/>
          <w:sz w:val="20"/>
          <w:u w:val="single"/>
        </w:rPr>
        <w:t>webapp</w:t>
      </w:r>
      <w:proofErr w:type="spellEnd"/>
      <w:r w:rsidR="003F30D8" w:rsidRPr="00E3316F">
        <w:rPr>
          <w:b/>
          <w:sz w:val="20"/>
          <w:u w:val="single"/>
        </w:rPr>
        <w:t xml:space="preserve"> from Task 1 in Docker</w:t>
      </w:r>
    </w:p>
    <w:p w14:paraId="7447383D" w14:textId="4A53E8FA" w:rsidR="003F30D8" w:rsidRPr="00E3316F" w:rsidRDefault="003F30D8" w:rsidP="006E3910">
      <w:pPr>
        <w:spacing w:line="240" w:lineRule="auto"/>
        <w:rPr>
          <w:sz w:val="20"/>
        </w:rPr>
      </w:pPr>
      <w:r w:rsidRPr="00E3316F">
        <w:rPr>
          <w:sz w:val="20"/>
        </w:rPr>
        <w:t>As the title of the Task indicates, take your Spring Boot application from Task 1, #3 and deploy it within a Docker image. When starting a container from the image the service API should be running.</w:t>
      </w:r>
    </w:p>
    <w:p w14:paraId="101DAD91" w14:textId="688C672F" w:rsidR="003F30D8" w:rsidRPr="00E3316F" w:rsidRDefault="003F30D8" w:rsidP="006E3910">
      <w:pPr>
        <w:spacing w:line="240" w:lineRule="auto"/>
        <w:rPr>
          <w:sz w:val="20"/>
        </w:rPr>
      </w:pPr>
      <w:r w:rsidRPr="00E3316F">
        <w:rPr>
          <w:sz w:val="20"/>
        </w:rPr>
        <w:t xml:space="preserve">Your submission for this Task is a </w:t>
      </w:r>
      <w:proofErr w:type="spellStart"/>
      <w:r w:rsidRPr="00E3316F">
        <w:rPr>
          <w:sz w:val="20"/>
        </w:rPr>
        <w:t>Dockerfile</w:t>
      </w:r>
      <w:proofErr w:type="spellEnd"/>
      <w:r w:rsidRPr="00E3316F">
        <w:rPr>
          <w:sz w:val="20"/>
        </w:rPr>
        <w:t>. You do not need a bash script for this task as in Lab 4.</w:t>
      </w:r>
    </w:p>
    <w:p w14:paraId="2F54A07E" w14:textId="77777777" w:rsidR="004A505B" w:rsidRPr="00E3316F" w:rsidRDefault="004A505B" w:rsidP="003F30D8">
      <w:pPr>
        <w:spacing w:line="240" w:lineRule="auto"/>
        <w:rPr>
          <w:sz w:val="20"/>
        </w:rPr>
      </w:pPr>
    </w:p>
    <w:p w14:paraId="21D00A3D" w14:textId="48F153FE" w:rsidR="0069429E" w:rsidRPr="00E3316F" w:rsidRDefault="0069429E" w:rsidP="006E3910">
      <w:pPr>
        <w:spacing w:line="240" w:lineRule="auto"/>
        <w:rPr>
          <w:sz w:val="20"/>
        </w:rPr>
      </w:pPr>
      <w:r w:rsidRPr="00E3316F">
        <w:rPr>
          <w:b/>
          <w:sz w:val="20"/>
          <w:u w:val="single"/>
        </w:rPr>
        <w:t>Extra Credit</w:t>
      </w:r>
      <w:r w:rsidR="00925CB9" w:rsidRPr="00E3316F">
        <w:rPr>
          <w:b/>
          <w:sz w:val="20"/>
          <w:u w:val="single"/>
        </w:rPr>
        <w:t xml:space="preserve"> (</w:t>
      </w:r>
      <w:r w:rsidR="004A505B" w:rsidRPr="00E3316F">
        <w:rPr>
          <w:b/>
          <w:sz w:val="20"/>
          <w:u w:val="single"/>
        </w:rPr>
        <w:t>5</w:t>
      </w:r>
      <w:r w:rsidR="007E4270" w:rsidRPr="00E3316F">
        <w:rPr>
          <w:b/>
          <w:sz w:val="20"/>
          <w:u w:val="single"/>
        </w:rPr>
        <w:t>0</w:t>
      </w:r>
      <w:r w:rsidR="00925CB9" w:rsidRPr="00E3316F">
        <w:rPr>
          <w:b/>
          <w:sz w:val="20"/>
          <w:u w:val="single"/>
        </w:rPr>
        <w:t xml:space="preserve"> points possible)</w:t>
      </w:r>
      <w:r w:rsidRPr="00E3316F">
        <w:rPr>
          <w:b/>
          <w:sz w:val="20"/>
          <w:u w:val="single"/>
        </w:rPr>
        <w:t>:</w:t>
      </w:r>
    </w:p>
    <w:p w14:paraId="0F9D9A29" w14:textId="5EF1A609" w:rsidR="00FF5199" w:rsidRPr="00E3316F" w:rsidRDefault="003F30D8" w:rsidP="00FF5199">
      <w:pPr>
        <w:spacing w:line="240" w:lineRule="auto"/>
        <w:rPr>
          <w:sz w:val="20"/>
        </w:rPr>
      </w:pPr>
      <w:r w:rsidRPr="00E3316F">
        <w:rPr>
          <w:sz w:val="20"/>
        </w:rPr>
        <w:t>As mentioned in class and available on the portal, online SER faculty associate Mr. Diego del Blanco put together a series of Spring Boot walkthrough videos that demonstrate a sample application using Spring Boot with various starters, including Spring MVC and Spring JPA (Java Persistence Architecture). Review these videos, and the sample project</w:t>
      </w:r>
      <w:r w:rsidR="00267A97" w:rsidRPr="00E3316F">
        <w:rPr>
          <w:sz w:val="20"/>
        </w:rPr>
        <w:t>.</w:t>
      </w:r>
      <w:r w:rsidRPr="00E3316F">
        <w:rPr>
          <w:sz w:val="20"/>
        </w:rPr>
        <w:t xml:space="preserve"> </w:t>
      </w:r>
      <w:r w:rsidR="00267A97" w:rsidRPr="00E3316F">
        <w:rPr>
          <w:sz w:val="20"/>
        </w:rPr>
        <w:t>T</w:t>
      </w:r>
      <w:r w:rsidRPr="00E3316F">
        <w:rPr>
          <w:sz w:val="20"/>
        </w:rPr>
        <w:t xml:space="preserve">hen </w:t>
      </w:r>
      <w:r w:rsidR="00FF5199" w:rsidRPr="00E3316F">
        <w:rPr>
          <w:sz w:val="20"/>
        </w:rPr>
        <w:t xml:space="preserve">create an app </w:t>
      </w:r>
      <w:r w:rsidR="00FF5199" w:rsidRPr="00E3316F">
        <w:rPr>
          <w:sz w:val="20"/>
        </w:rPr>
        <w:t xml:space="preserve">using the basic “web” spring boot library (no need of pagination or </w:t>
      </w:r>
      <w:proofErr w:type="spellStart"/>
      <w:r w:rsidR="00FF5199" w:rsidRPr="00E3316F">
        <w:rPr>
          <w:sz w:val="20"/>
        </w:rPr>
        <w:t>hateoas</w:t>
      </w:r>
      <w:proofErr w:type="spellEnd"/>
      <w:r w:rsidR="00FF5199" w:rsidRPr="00E3316F">
        <w:rPr>
          <w:sz w:val="20"/>
        </w:rPr>
        <w:t xml:space="preserve"> links) like in the master branch of the example code (</w:t>
      </w:r>
      <w:hyperlink r:id="rId8">
        <w:r w:rsidR="00FF5199" w:rsidRPr="00E3316F">
          <w:rPr>
            <w:color w:val="1155CC"/>
            <w:sz w:val="20"/>
            <w:u w:val="single"/>
          </w:rPr>
          <w:t>https://github.com/ddelblanco/restapilab</w:t>
        </w:r>
      </w:hyperlink>
      <w:r w:rsidR="00FF5199" w:rsidRPr="00E3316F">
        <w:rPr>
          <w:sz w:val="20"/>
        </w:rPr>
        <w:t xml:space="preserve"> )</w:t>
      </w:r>
    </w:p>
    <w:p w14:paraId="3CF25E8E" w14:textId="59C40D72" w:rsidR="00FF5199" w:rsidRPr="00E3316F" w:rsidRDefault="00FF5199" w:rsidP="00FF5199">
      <w:pPr>
        <w:rPr>
          <w:sz w:val="20"/>
        </w:rPr>
      </w:pPr>
      <w:r w:rsidRPr="00E3316F">
        <w:rPr>
          <w:sz w:val="20"/>
        </w:rPr>
        <w:t>With a REST API for these entities:</w:t>
      </w:r>
    </w:p>
    <w:p w14:paraId="3922312C" w14:textId="77777777" w:rsidR="00FF5199" w:rsidRPr="00E3316F" w:rsidRDefault="00FF5199" w:rsidP="00FF5199">
      <w:pPr>
        <w:numPr>
          <w:ilvl w:val="0"/>
          <w:numId w:val="21"/>
        </w:numPr>
        <w:spacing w:before="0" w:line="276" w:lineRule="auto"/>
        <w:rPr>
          <w:sz w:val="20"/>
        </w:rPr>
      </w:pPr>
      <w:r w:rsidRPr="00E3316F">
        <w:rPr>
          <w:sz w:val="20"/>
        </w:rPr>
        <w:t>Movie (Id, Title, Year, Plot, Genres. Oscars, Directors)</w:t>
      </w:r>
    </w:p>
    <w:p w14:paraId="6FC538AD" w14:textId="77777777" w:rsidR="00FF5199" w:rsidRPr="00E3316F" w:rsidRDefault="00FF5199" w:rsidP="00FF5199">
      <w:pPr>
        <w:numPr>
          <w:ilvl w:val="0"/>
          <w:numId w:val="21"/>
        </w:numPr>
        <w:spacing w:before="0" w:line="276" w:lineRule="auto"/>
        <w:rPr>
          <w:sz w:val="20"/>
        </w:rPr>
      </w:pPr>
      <w:r w:rsidRPr="00E3316F">
        <w:rPr>
          <w:sz w:val="20"/>
        </w:rPr>
        <w:t>Oscars (Id, Year, Category, Movie)</w:t>
      </w:r>
    </w:p>
    <w:p w14:paraId="33425398" w14:textId="77777777" w:rsidR="00267A97" w:rsidRPr="00E3316F" w:rsidRDefault="00FF5199" w:rsidP="00FF5199">
      <w:pPr>
        <w:numPr>
          <w:ilvl w:val="0"/>
          <w:numId w:val="21"/>
        </w:numPr>
        <w:spacing w:before="0" w:line="276" w:lineRule="auto"/>
        <w:rPr>
          <w:sz w:val="20"/>
        </w:rPr>
      </w:pPr>
      <w:r w:rsidRPr="00E3316F">
        <w:rPr>
          <w:sz w:val="20"/>
        </w:rPr>
        <w:t xml:space="preserve">Director(Id, Name, </w:t>
      </w:r>
      <w:proofErr w:type="spellStart"/>
      <w:r w:rsidRPr="00E3316F">
        <w:rPr>
          <w:sz w:val="20"/>
        </w:rPr>
        <w:t>LastName</w:t>
      </w:r>
      <w:proofErr w:type="spellEnd"/>
      <w:r w:rsidRPr="00E3316F">
        <w:rPr>
          <w:sz w:val="20"/>
        </w:rPr>
        <w:t xml:space="preserve">, </w:t>
      </w:r>
      <w:proofErr w:type="spellStart"/>
      <w:r w:rsidRPr="00E3316F">
        <w:rPr>
          <w:sz w:val="20"/>
        </w:rPr>
        <w:t>DataBirth</w:t>
      </w:r>
      <w:proofErr w:type="spellEnd"/>
      <w:r w:rsidRPr="00E3316F">
        <w:rPr>
          <w:sz w:val="20"/>
        </w:rPr>
        <w:t>. Movies)</w:t>
      </w:r>
    </w:p>
    <w:p w14:paraId="62F3BC81" w14:textId="0345BA5F" w:rsidR="00FF5199" w:rsidRPr="00E3316F" w:rsidRDefault="00267A97" w:rsidP="00267A97">
      <w:pPr>
        <w:spacing w:before="0" w:line="276" w:lineRule="auto"/>
        <w:rPr>
          <w:sz w:val="20"/>
        </w:rPr>
      </w:pPr>
      <w:r w:rsidRPr="00E3316F">
        <w:rPr>
          <w:b/>
          <w:sz w:val="20"/>
        </w:rPr>
        <w:t>Constraints</w:t>
      </w:r>
      <w:r w:rsidR="00FF5199" w:rsidRPr="00E3316F">
        <w:rPr>
          <w:b/>
          <w:sz w:val="20"/>
        </w:rPr>
        <w:t>:</w:t>
      </w:r>
    </w:p>
    <w:p w14:paraId="3B939D2B" w14:textId="250B7A32" w:rsidR="00FF5199" w:rsidRPr="00E3316F" w:rsidRDefault="00FF5199" w:rsidP="00FF5199">
      <w:pPr>
        <w:numPr>
          <w:ilvl w:val="0"/>
          <w:numId w:val="23"/>
        </w:numPr>
        <w:spacing w:before="0" w:line="276" w:lineRule="auto"/>
        <w:rPr>
          <w:sz w:val="20"/>
        </w:rPr>
      </w:pPr>
      <w:r w:rsidRPr="00E3316F">
        <w:rPr>
          <w:sz w:val="20"/>
        </w:rPr>
        <w:t>A movie should have none, one</w:t>
      </w:r>
      <w:r w:rsidR="00267A97" w:rsidRPr="00E3316F">
        <w:rPr>
          <w:sz w:val="20"/>
        </w:rPr>
        <w:t>,</w:t>
      </w:r>
      <w:r w:rsidRPr="00E3316F">
        <w:rPr>
          <w:sz w:val="20"/>
        </w:rPr>
        <w:t xml:space="preserve"> or more than one director</w:t>
      </w:r>
    </w:p>
    <w:p w14:paraId="29016193" w14:textId="445BA609" w:rsidR="00FF5199" w:rsidRPr="00E3316F" w:rsidRDefault="00FF5199" w:rsidP="00FF5199">
      <w:pPr>
        <w:numPr>
          <w:ilvl w:val="0"/>
          <w:numId w:val="23"/>
        </w:numPr>
        <w:spacing w:before="0" w:line="276" w:lineRule="auto"/>
        <w:rPr>
          <w:sz w:val="20"/>
        </w:rPr>
      </w:pPr>
      <w:r w:rsidRPr="00E3316F">
        <w:rPr>
          <w:sz w:val="20"/>
        </w:rPr>
        <w:t>A movie should have none, one</w:t>
      </w:r>
      <w:r w:rsidR="00267A97" w:rsidRPr="00E3316F">
        <w:rPr>
          <w:sz w:val="20"/>
        </w:rPr>
        <w:t>,</w:t>
      </w:r>
      <w:r w:rsidRPr="00E3316F">
        <w:rPr>
          <w:sz w:val="20"/>
        </w:rPr>
        <w:t xml:space="preserve"> or more than one </w:t>
      </w:r>
      <w:proofErr w:type="gramStart"/>
      <w:r w:rsidR="00267A97" w:rsidRPr="00E3316F">
        <w:rPr>
          <w:sz w:val="20"/>
        </w:rPr>
        <w:t>O</w:t>
      </w:r>
      <w:r w:rsidRPr="00E3316F">
        <w:rPr>
          <w:sz w:val="20"/>
        </w:rPr>
        <w:t>scars</w:t>
      </w:r>
      <w:proofErr w:type="gramEnd"/>
    </w:p>
    <w:p w14:paraId="37675E64" w14:textId="0AFD77E5" w:rsidR="00FF5199" w:rsidRPr="00E3316F" w:rsidRDefault="00FF5199" w:rsidP="00267A97">
      <w:pPr>
        <w:numPr>
          <w:ilvl w:val="0"/>
          <w:numId w:val="23"/>
        </w:numPr>
        <w:spacing w:before="0" w:line="276" w:lineRule="auto"/>
        <w:rPr>
          <w:sz w:val="20"/>
        </w:rPr>
      </w:pPr>
      <w:r w:rsidRPr="00E3316F">
        <w:rPr>
          <w:sz w:val="20"/>
        </w:rPr>
        <w:t>A director can direct none, one</w:t>
      </w:r>
      <w:r w:rsidR="00267A97" w:rsidRPr="00E3316F">
        <w:rPr>
          <w:sz w:val="20"/>
        </w:rPr>
        <w:t>,</w:t>
      </w:r>
      <w:r w:rsidRPr="00E3316F">
        <w:rPr>
          <w:sz w:val="20"/>
        </w:rPr>
        <w:t xml:space="preserve"> or more movies</w:t>
      </w:r>
    </w:p>
    <w:p w14:paraId="0518F69D" w14:textId="16C80197" w:rsidR="00FF5199" w:rsidRPr="00E3316F" w:rsidRDefault="00FF5199" w:rsidP="00267A97">
      <w:pPr>
        <w:rPr>
          <w:sz w:val="20"/>
        </w:rPr>
      </w:pPr>
      <w:r w:rsidRPr="00E3316F">
        <w:rPr>
          <w:b/>
          <w:sz w:val="20"/>
        </w:rPr>
        <w:t>Deliverable</w:t>
      </w:r>
      <w:r w:rsidR="00267A97" w:rsidRPr="00E3316F">
        <w:rPr>
          <w:b/>
          <w:sz w:val="20"/>
        </w:rPr>
        <w:t xml:space="preserve">: </w:t>
      </w:r>
      <w:r w:rsidR="00267A97" w:rsidRPr="00E3316F">
        <w:rPr>
          <w:sz w:val="20"/>
        </w:rPr>
        <w:t>A complete</w:t>
      </w:r>
      <w:r w:rsidRPr="00E3316F">
        <w:rPr>
          <w:sz w:val="20"/>
        </w:rPr>
        <w:t xml:space="preserve"> app </w:t>
      </w:r>
      <w:r w:rsidR="00267A97" w:rsidRPr="00E3316F">
        <w:rPr>
          <w:sz w:val="20"/>
        </w:rPr>
        <w:t xml:space="preserve">(executable jar) </w:t>
      </w:r>
      <w:r w:rsidRPr="00E3316F">
        <w:rPr>
          <w:sz w:val="20"/>
        </w:rPr>
        <w:t xml:space="preserve">with the spring boot complete code. </w:t>
      </w:r>
      <w:r w:rsidR="00267A97" w:rsidRPr="00E3316F">
        <w:rPr>
          <w:sz w:val="20"/>
        </w:rPr>
        <w:t>Assume JPA with a MySQL database</w:t>
      </w:r>
      <w:r w:rsidRPr="00E3316F">
        <w:rPr>
          <w:sz w:val="20"/>
        </w:rPr>
        <w:t>.</w:t>
      </w:r>
    </w:p>
    <w:p w14:paraId="29B98AE0" w14:textId="77777777" w:rsidR="00FF5199" w:rsidRPr="00E3316F" w:rsidRDefault="00FF5199" w:rsidP="00FF5199">
      <w:pPr>
        <w:numPr>
          <w:ilvl w:val="0"/>
          <w:numId w:val="22"/>
        </w:numPr>
        <w:spacing w:before="0" w:line="276" w:lineRule="auto"/>
        <w:rPr>
          <w:sz w:val="20"/>
        </w:rPr>
      </w:pPr>
      <w:r w:rsidRPr="00E3316F">
        <w:rPr>
          <w:sz w:val="20"/>
        </w:rPr>
        <w:t>The jar files for each of the codes that should run with java -jar nameofthejar.jar</w:t>
      </w:r>
    </w:p>
    <w:p w14:paraId="31ECF5CA" w14:textId="2D6B8A24" w:rsidR="00925CB9" w:rsidRPr="00E3316F" w:rsidRDefault="00267A97" w:rsidP="006E3910">
      <w:pPr>
        <w:spacing w:line="240" w:lineRule="auto"/>
        <w:rPr>
          <w:sz w:val="20"/>
        </w:rPr>
      </w:pPr>
      <w:r w:rsidRPr="00E3316F">
        <w:rPr>
          <w:sz w:val="20"/>
        </w:rPr>
        <w:t>A</w:t>
      </w:r>
      <w:r w:rsidR="00FF5199" w:rsidRPr="00E3316F">
        <w:rPr>
          <w:sz w:val="20"/>
        </w:rPr>
        <w:t xml:space="preserve"> collection of </w:t>
      </w:r>
      <w:r w:rsidRPr="00E3316F">
        <w:rPr>
          <w:sz w:val="20"/>
        </w:rPr>
        <w:t>HTTP requests</w:t>
      </w:r>
      <w:r w:rsidR="00FF5199" w:rsidRPr="00E3316F">
        <w:rPr>
          <w:sz w:val="20"/>
        </w:rPr>
        <w:t xml:space="preserve"> with the needed calls to demonstrate how the API works</w:t>
      </w:r>
      <w:r w:rsidRPr="00E3316F">
        <w:rPr>
          <w:sz w:val="20"/>
        </w:rPr>
        <w:t xml:space="preserve"> (all appropriate verbs to all available endpoints)</w:t>
      </w:r>
      <w:r w:rsidR="00FF5199" w:rsidRPr="00E3316F">
        <w:rPr>
          <w:sz w:val="20"/>
        </w:rPr>
        <w:t xml:space="preserve">. </w:t>
      </w:r>
      <w:r w:rsidRPr="00E3316F">
        <w:rPr>
          <w:sz w:val="20"/>
        </w:rPr>
        <w:t>You can get this from postman if you use that tool.</w:t>
      </w:r>
      <w:r w:rsidR="00FF5199" w:rsidRPr="00E3316F">
        <w:rPr>
          <w:sz w:val="20"/>
        </w:rPr>
        <w:br/>
      </w:r>
    </w:p>
    <w:p w14:paraId="61285A4B" w14:textId="6284F5A1" w:rsidR="006E3910" w:rsidRPr="00E3316F" w:rsidRDefault="006E3910" w:rsidP="006E3910">
      <w:pPr>
        <w:spacing w:line="240" w:lineRule="auto"/>
        <w:rPr>
          <w:sz w:val="20"/>
        </w:rPr>
      </w:pPr>
      <w:r w:rsidRPr="00E3316F">
        <w:rPr>
          <w:b/>
          <w:sz w:val="20"/>
          <w:u w:val="single"/>
        </w:rPr>
        <w:t>Submission:</w:t>
      </w:r>
    </w:p>
    <w:p w14:paraId="641CDEF6" w14:textId="6A33AF91" w:rsidR="006E3910" w:rsidRPr="00E3316F" w:rsidRDefault="006E3910" w:rsidP="00267A97">
      <w:pPr>
        <w:spacing w:before="0" w:line="240" w:lineRule="auto"/>
        <w:rPr>
          <w:sz w:val="20"/>
        </w:rPr>
      </w:pPr>
      <w:r w:rsidRPr="00E3316F">
        <w:rPr>
          <w:sz w:val="20"/>
        </w:rPr>
        <w:t xml:space="preserve">For submission, you should submit to </w:t>
      </w:r>
      <w:r w:rsidR="0069714F" w:rsidRPr="00E3316F">
        <w:rPr>
          <w:sz w:val="20"/>
        </w:rPr>
        <w:t>Canvas</w:t>
      </w:r>
      <w:r w:rsidRPr="00E3316F">
        <w:rPr>
          <w:sz w:val="20"/>
        </w:rPr>
        <w:t xml:space="preserve"> a single zipfile named lab</w:t>
      </w:r>
      <w:r w:rsidR="00E60950" w:rsidRPr="00E3316F">
        <w:rPr>
          <w:sz w:val="20"/>
        </w:rPr>
        <w:t>5</w:t>
      </w:r>
      <w:r w:rsidRPr="00E3316F">
        <w:rPr>
          <w:sz w:val="20"/>
        </w:rPr>
        <w:t>_&lt;asurite1&gt;.zip that has within it</w:t>
      </w:r>
      <w:r w:rsidR="004A505B" w:rsidRPr="00E3316F">
        <w:rPr>
          <w:sz w:val="20"/>
        </w:rPr>
        <w:t xml:space="preserve"> the source tree for </w:t>
      </w:r>
      <w:r w:rsidR="00E60950" w:rsidRPr="00E3316F">
        <w:rPr>
          <w:sz w:val="20"/>
        </w:rPr>
        <w:t xml:space="preserve">Task 1 and the </w:t>
      </w:r>
      <w:proofErr w:type="spellStart"/>
      <w:r w:rsidR="00E60950" w:rsidRPr="00E3316F">
        <w:rPr>
          <w:sz w:val="20"/>
        </w:rPr>
        <w:t>Dockerfile</w:t>
      </w:r>
      <w:proofErr w:type="spellEnd"/>
      <w:r w:rsidR="00E60950" w:rsidRPr="00E3316F">
        <w:rPr>
          <w:sz w:val="20"/>
        </w:rPr>
        <w:t xml:space="preserve"> for Task 2</w:t>
      </w:r>
      <w:r w:rsidR="00EA1714" w:rsidRPr="00E3316F">
        <w:rPr>
          <w:sz w:val="20"/>
        </w:rPr>
        <w:t xml:space="preserve">. Additionally, it should have a README.txt in the root directory when expanding the </w:t>
      </w:r>
      <w:proofErr w:type="spellStart"/>
      <w:r w:rsidR="00EA1714" w:rsidRPr="00E3316F">
        <w:rPr>
          <w:sz w:val="20"/>
        </w:rPr>
        <w:t>zipfile</w:t>
      </w:r>
      <w:proofErr w:type="spellEnd"/>
      <w:r w:rsidR="00EA1714" w:rsidRPr="00E3316F">
        <w:rPr>
          <w:sz w:val="20"/>
        </w:rPr>
        <w:t>.</w:t>
      </w:r>
    </w:p>
    <w:p w14:paraId="6E9E7538" w14:textId="7E013AF6" w:rsidR="006E3910" w:rsidRPr="00E3316F" w:rsidRDefault="006E3910" w:rsidP="006E3910">
      <w:pPr>
        <w:pStyle w:val="ListParagraph"/>
        <w:numPr>
          <w:ilvl w:val="0"/>
          <w:numId w:val="7"/>
        </w:numPr>
        <w:spacing w:line="240" w:lineRule="auto"/>
        <w:rPr>
          <w:sz w:val="20"/>
        </w:rPr>
      </w:pPr>
      <w:r w:rsidRPr="00E3316F">
        <w:rPr>
          <w:sz w:val="20"/>
        </w:rPr>
        <w:t>Source trees are the directory contents of your development director</w:t>
      </w:r>
      <w:r w:rsidR="00925CB9" w:rsidRPr="00E3316F">
        <w:rPr>
          <w:sz w:val="20"/>
        </w:rPr>
        <w:t>ies</w:t>
      </w:r>
      <w:r w:rsidRPr="00E3316F">
        <w:rPr>
          <w:sz w:val="20"/>
        </w:rPr>
        <w:t xml:space="preserve"> without the compiled artifacts (no “classes” or “bin” subdirectories) and no WAR files. All of your *.java, properties, and static resources should be in this file. Your clean target should take care of this.</w:t>
      </w:r>
    </w:p>
    <w:p w14:paraId="5003D43D" w14:textId="090206C2" w:rsidR="006E3910" w:rsidRPr="00E3316F" w:rsidRDefault="00E60950" w:rsidP="006E3910">
      <w:pPr>
        <w:pStyle w:val="ListParagraph"/>
        <w:numPr>
          <w:ilvl w:val="0"/>
          <w:numId w:val="7"/>
        </w:numPr>
        <w:spacing w:line="240" w:lineRule="auto"/>
        <w:rPr>
          <w:sz w:val="20"/>
        </w:rPr>
      </w:pPr>
      <w:r w:rsidRPr="00E3316F">
        <w:rPr>
          <w:sz w:val="20"/>
        </w:rPr>
        <w:t>Given you are using Spring Boot, we expect a pom.xml (Maven)</w:t>
      </w:r>
      <w:r w:rsidR="006E3910" w:rsidRPr="00E3316F">
        <w:rPr>
          <w:sz w:val="20"/>
        </w:rPr>
        <w:t xml:space="preserve"> </w:t>
      </w:r>
      <w:r w:rsidR="00EA1714" w:rsidRPr="00E3316F">
        <w:rPr>
          <w:sz w:val="20"/>
        </w:rPr>
        <w:t xml:space="preserve">or </w:t>
      </w:r>
      <w:proofErr w:type="spellStart"/>
      <w:r w:rsidR="00EA1714" w:rsidRPr="00E3316F">
        <w:rPr>
          <w:sz w:val="20"/>
        </w:rPr>
        <w:t>build.gradle</w:t>
      </w:r>
      <w:proofErr w:type="spellEnd"/>
      <w:r w:rsidR="00EA1714" w:rsidRPr="00E3316F">
        <w:rPr>
          <w:sz w:val="20"/>
        </w:rPr>
        <w:t xml:space="preserve"> </w:t>
      </w:r>
      <w:r w:rsidRPr="00E3316F">
        <w:rPr>
          <w:sz w:val="20"/>
        </w:rPr>
        <w:t xml:space="preserve">(Gradle) </w:t>
      </w:r>
      <w:r w:rsidR="006E3910" w:rsidRPr="00E3316F">
        <w:rPr>
          <w:sz w:val="20"/>
        </w:rPr>
        <w:t xml:space="preserve">to be provided </w:t>
      </w:r>
      <w:r w:rsidRPr="00E3316F">
        <w:rPr>
          <w:sz w:val="20"/>
        </w:rPr>
        <w:t>in accordance with the targets, structure, and dependencies</w:t>
      </w:r>
      <w:r w:rsidR="00CB3D57" w:rsidRPr="00E3316F">
        <w:rPr>
          <w:sz w:val="20"/>
        </w:rPr>
        <w:t xml:space="preserve"> common to a Spring Boot project</w:t>
      </w:r>
      <w:r w:rsidR="006E3910" w:rsidRPr="00E3316F">
        <w:rPr>
          <w:sz w:val="20"/>
        </w:rPr>
        <w:t>.</w:t>
      </w:r>
      <w:r w:rsidR="00CB3D57" w:rsidRPr="00E3316F">
        <w:rPr>
          <w:sz w:val="20"/>
        </w:rPr>
        <w:t xml:space="preserve"> </w:t>
      </w:r>
      <w:proofErr w:type="spellStart"/>
      <w:r w:rsidR="00CB3D57" w:rsidRPr="00E3316F">
        <w:rPr>
          <w:sz w:val="20"/>
        </w:rPr>
        <w:t>Whicever</w:t>
      </w:r>
      <w:proofErr w:type="spellEnd"/>
      <w:r w:rsidR="00CB3D57" w:rsidRPr="00E3316F">
        <w:rPr>
          <w:sz w:val="20"/>
        </w:rPr>
        <w:t xml:space="preserve"> you give us should be self-contained and work “out of the box”.</w:t>
      </w:r>
    </w:p>
    <w:p w14:paraId="2CE8D896" w14:textId="11F1AE30" w:rsidR="0069714F" w:rsidRPr="00E3316F" w:rsidRDefault="0069714F" w:rsidP="006E3910">
      <w:pPr>
        <w:pStyle w:val="ListParagraph"/>
        <w:numPr>
          <w:ilvl w:val="0"/>
          <w:numId w:val="7"/>
        </w:numPr>
        <w:spacing w:line="240" w:lineRule="auto"/>
        <w:rPr>
          <w:sz w:val="20"/>
        </w:rPr>
      </w:pPr>
      <w:r w:rsidRPr="00E3316F">
        <w:rPr>
          <w:sz w:val="20"/>
        </w:rPr>
        <w:t xml:space="preserve">Put a README.txt file at the root of your source tree to tell us anything you think we need to know to run your lab. </w:t>
      </w:r>
    </w:p>
    <w:p w14:paraId="6FCEB364" w14:textId="6D0D9EC1" w:rsidR="00925CB9" w:rsidRPr="00E3316F" w:rsidRDefault="00925CB9" w:rsidP="006E3910">
      <w:pPr>
        <w:pStyle w:val="ListParagraph"/>
        <w:numPr>
          <w:ilvl w:val="0"/>
          <w:numId w:val="7"/>
        </w:numPr>
        <w:spacing w:line="240" w:lineRule="auto"/>
        <w:rPr>
          <w:sz w:val="20"/>
        </w:rPr>
      </w:pPr>
      <w:r w:rsidRPr="00E3316F">
        <w:rPr>
          <w:sz w:val="20"/>
        </w:rPr>
        <w:t>If you do</w:t>
      </w:r>
      <w:r w:rsidR="00CB3D57" w:rsidRPr="00E3316F">
        <w:rPr>
          <w:sz w:val="20"/>
        </w:rPr>
        <w:t xml:space="preserve"> the extra credit,</w:t>
      </w:r>
      <w:r w:rsidRPr="00E3316F">
        <w:rPr>
          <w:sz w:val="20"/>
        </w:rPr>
        <w:t xml:space="preserve"> please put the </w:t>
      </w:r>
      <w:r w:rsidR="00CB3D57" w:rsidRPr="00E3316F">
        <w:rPr>
          <w:sz w:val="20"/>
        </w:rPr>
        <w:t>project</w:t>
      </w:r>
      <w:r w:rsidRPr="00E3316F">
        <w:rPr>
          <w:sz w:val="20"/>
        </w:rPr>
        <w:t xml:space="preserve"> in </w:t>
      </w:r>
      <w:r w:rsidR="00CB3D57" w:rsidRPr="00E3316F">
        <w:rPr>
          <w:sz w:val="20"/>
        </w:rPr>
        <w:t xml:space="preserve">a </w:t>
      </w:r>
      <w:r w:rsidRPr="00E3316F">
        <w:rPr>
          <w:sz w:val="20"/>
        </w:rPr>
        <w:t>director</w:t>
      </w:r>
      <w:r w:rsidR="00CB3D57" w:rsidRPr="00E3316F">
        <w:rPr>
          <w:sz w:val="20"/>
        </w:rPr>
        <w:t>y</w:t>
      </w:r>
      <w:r w:rsidRPr="00E3316F">
        <w:rPr>
          <w:sz w:val="20"/>
        </w:rPr>
        <w:t xml:space="preserve"> named E</w:t>
      </w:r>
      <w:r w:rsidR="00CB3D57" w:rsidRPr="00E3316F">
        <w:rPr>
          <w:sz w:val="20"/>
        </w:rPr>
        <w:t xml:space="preserve">C under the root of your </w:t>
      </w:r>
      <w:proofErr w:type="spellStart"/>
      <w:r w:rsidR="00CB3D57" w:rsidRPr="00E3316F">
        <w:rPr>
          <w:sz w:val="20"/>
        </w:rPr>
        <w:t>zipfile</w:t>
      </w:r>
      <w:proofErr w:type="spellEnd"/>
      <w:r w:rsidR="00CB3D57" w:rsidRPr="00E3316F">
        <w:rPr>
          <w:sz w:val="20"/>
        </w:rPr>
        <w:t xml:space="preserve"> submission</w:t>
      </w:r>
      <w:r w:rsidRPr="00E3316F">
        <w:rPr>
          <w:sz w:val="20"/>
        </w:rPr>
        <w:t xml:space="preserve">, </w:t>
      </w:r>
      <w:r w:rsidR="00CB3D57" w:rsidRPr="00E3316F">
        <w:rPr>
          <w:sz w:val="20"/>
        </w:rPr>
        <w:t xml:space="preserve">and </w:t>
      </w:r>
      <w:r w:rsidRPr="00E3316F">
        <w:rPr>
          <w:sz w:val="20"/>
        </w:rPr>
        <w:t xml:space="preserve">name the web app context </w:t>
      </w:r>
      <w:r w:rsidR="00CB3D57" w:rsidRPr="00E3316F">
        <w:rPr>
          <w:sz w:val="20"/>
        </w:rPr>
        <w:t>EC</w:t>
      </w:r>
      <w:r w:rsidRPr="00E3316F">
        <w:rPr>
          <w:sz w:val="20"/>
        </w:rPr>
        <w:t>.</w:t>
      </w:r>
    </w:p>
    <w:sectPr w:rsidR="00925CB9" w:rsidRPr="00E3316F" w:rsidSect="00E3316F">
      <w:headerReference w:type="even" r:id="rId9"/>
      <w:footerReference w:type="first" r:id="rId10"/>
      <w:footnotePr>
        <w:numRestart w:val="eachSect"/>
      </w:footnotePr>
      <w:pgSz w:w="12240" w:h="15840" w:code="1"/>
      <w:pgMar w:top="720" w:right="720" w:bottom="806" w:left="720" w:header="576" w:footer="8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C3647" w14:textId="77777777" w:rsidR="009B474E" w:rsidRDefault="009B474E">
      <w:r>
        <w:separator/>
      </w:r>
    </w:p>
    <w:p w14:paraId="587AF664" w14:textId="77777777" w:rsidR="009B474E" w:rsidRDefault="009B474E"/>
    <w:p w14:paraId="004B47CD" w14:textId="77777777" w:rsidR="009B474E" w:rsidRDefault="009B474E"/>
    <w:p w14:paraId="630E4568" w14:textId="77777777" w:rsidR="009B474E" w:rsidRDefault="009B474E"/>
  </w:endnote>
  <w:endnote w:type="continuationSeparator" w:id="0">
    <w:p w14:paraId="7BF1FBF3" w14:textId="77777777" w:rsidR="009B474E" w:rsidRDefault="009B474E">
      <w:r>
        <w:continuationSeparator/>
      </w:r>
    </w:p>
    <w:p w14:paraId="0D5B84A7" w14:textId="77777777" w:rsidR="009B474E" w:rsidRDefault="009B474E"/>
    <w:p w14:paraId="0AFCB963" w14:textId="77777777" w:rsidR="009B474E" w:rsidRDefault="009B474E"/>
    <w:p w14:paraId="1C60BFB8" w14:textId="77777777" w:rsidR="009B474E" w:rsidRDefault="009B47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G Times">
    <w:altName w:val="Times New Roman"/>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Narrow">
    <w:altName w:val="Arial Narrow"/>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7907E" w14:textId="77777777" w:rsidR="00B303BE" w:rsidRPr="00BE3456" w:rsidRDefault="00B303BE" w:rsidP="00BA5448">
    <w:pPr>
      <w:pStyle w:val="RUNNINGFOOTER"/>
      <w:widowControl/>
      <w:pBdr>
        <w:top w:val="single" w:sz="4" w:space="0" w:color="auto"/>
      </w:pBdr>
      <w:tabs>
        <w:tab w:val="center" w:pos="4500"/>
        <w:tab w:val="right" w:pos="9180"/>
        <w:tab w:val="right" w:pos="13234"/>
      </w:tabs>
      <w:rPr>
        <w:rFonts w:ascii="Helvetica-Narrow" w:hAnsi="Helvetica-Narrow"/>
        <w:i w:val="0"/>
        <w:iCs/>
        <w:sz w:val="18"/>
        <w:szCs w:val="18"/>
      </w:rPr>
    </w:pPr>
    <w:r w:rsidRPr="00BE3456">
      <w:rPr>
        <w:rFonts w:ascii="Helvetica-Narrow" w:hAnsi="Helvetica-Narrow"/>
        <w:i w:val="0"/>
        <w:iCs/>
        <w:sz w:val="18"/>
        <w:szCs w:val="18"/>
      </w:rPr>
      <w:tab/>
    </w:r>
    <w:r w:rsidRPr="00BE3456">
      <w:rPr>
        <w:rFonts w:cs="Arial"/>
        <w:b/>
        <w:i w:val="0"/>
        <w:iCs/>
        <w:smallCaps/>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B2D9E" w14:textId="77777777" w:rsidR="009B474E" w:rsidRDefault="009B474E">
      <w:r>
        <w:separator/>
      </w:r>
    </w:p>
    <w:p w14:paraId="78F1EAE0" w14:textId="77777777" w:rsidR="009B474E" w:rsidRDefault="009B474E"/>
    <w:p w14:paraId="73CC8377" w14:textId="77777777" w:rsidR="009B474E" w:rsidRDefault="009B474E"/>
    <w:p w14:paraId="07DC623F" w14:textId="77777777" w:rsidR="009B474E" w:rsidRDefault="009B474E"/>
  </w:footnote>
  <w:footnote w:type="continuationSeparator" w:id="0">
    <w:p w14:paraId="3A5F41C4" w14:textId="77777777" w:rsidR="009B474E" w:rsidRDefault="009B474E">
      <w:r>
        <w:continuationSeparator/>
      </w:r>
    </w:p>
    <w:p w14:paraId="736AE014" w14:textId="77777777" w:rsidR="009B474E" w:rsidRDefault="009B474E"/>
    <w:p w14:paraId="66236456" w14:textId="77777777" w:rsidR="009B474E" w:rsidRDefault="009B474E"/>
    <w:p w14:paraId="76CD27DB" w14:textId="77777777" w:rsidR="009B474E" w:rsidRDefault="009B47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ABBA2" w14:textId="77777777" w:rsidR="00B303BE" w:rsidRDefault="00B303BE"/>
  <w:p w14:paraId="687D20D9" w14:textId="77777777" w:rsidR="00B303BE" w:rsidRDefault="00B303BE"/>
  <w:p w14:paraId="23620D5C" w14:textId="77777777" w:rsidR="00B303BE" w:rsidRDefault="00B303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3545"/>
    <w:multiLevelType w:val="multilevel"/>
    <w:tmpl w:val="94482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EC480F"/>
    <w:multiLevelType w:val="hybridMultilevel"/>
    <w:tmpl w:val="12909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1142A"/>
    <w:multiLevelType w:val="hybridMultilevel"/>
    <w:tmpl w:val="A90E02CE"/>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CD55E43"/>
    <w:multiLevelType w:val="hybridMultilevel"/>
    <w:tmpl w:val="15747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D4168"/>
    <w:multiLevelType w:val="multilevel"/>
    <w:tmpl w:val="B67C641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FB6901"/>
    <w:multiLevelType w:val="multilevel"/>
    <w:tmpl w:val="A90E02CE"/>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 w15:restartNumberingAfterBreak="0">
    <w:nsid w:val="39483CFC"/>
    <w:multiLevelType w:val="hybridMultilevel"/>
    <w:tmpl w:val="B67C641C"/>
    <w:lvl w:ilvl="0" w:tplc="A1CEEC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F03A88"/>
    <w:multiLevelType w:val="hybridMultilevel"/>
    <w:tmpl w:val="874CD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169DC"/>
    <w:multiLevelType w:val="hybridMultilevel"/>
    <w:tmpl w:val="D538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73470"/>
    <w:multiLevelType w:val="hybridMultilevel"/>
    <w:tmpl w:val="D8968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870F8"/>
    <w:multiLevelType w:val="hybridMultilevel"/>
    <w:tmpl w:val="80687F96"/>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51B8F"/>
    <w:multiLevelType w:val="hybridMultilevel"/>
    <w:tmpl w:val="0D246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2C4607"/>
    <w:multiLevelType w:val="hybridMultilevel"/>
    <w:tmpl w:val="D6CE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AE6FB8"/>
    <w:multiLevelType w:val="hybridMultilevel"/>
    <w:tmpl w:val="DD3A9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4F2F01"/>
    <w:multiLevelType w:val="hybridMultilevel"/>
    <w:tmpl w:val="0810A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359BD"/>
    <w:multiLevelType w:val="multilevel"/>
    <w:tmpl w:val="E87A3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E243217"/>
    <w:multiLevelType w:val="multilevel"/>
    <w:tmpl w:val="A2668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B00156"/>
    <w:multiLevelType w:val="hybridMultilevel"/>
    <w:tmpl w:val="B66E2896"/>
    <w:lvl w:ilvl="0" w:tplc="FFE450DE">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70BF1EFE"/>
    <w:multiLevelType w:val="hybridMultilevel"/>
    <w:tmpl w:val="603085EA"/>
    <w:lvl w:ilvl="0" w:tplc="C24EC326">
      <w:start w:val="1"/>
      <w:numFmt w:val="bullet"/>
      <w:lvlText w:val=""/>
      <w:lvlJc w:val="left"/>
      <w:pPr>
        <w:tabs>
          <w:tab w:val="num" w:pos="720"/>
        </w:tabs>
        <w:ind w:left="64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2F65D9"/>
    <w:multiLevelType w:val="hybridMultilevel"/>
    <w:tmpl w:val="9982B3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A32E11"/>
    <w:multiLevelType w:val="hybridMultilevel"/>
    <w:tmpl w:val="4E9A0448"/>
    <w:lvl w:ilvl="0" w:tplc="FD400C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14999"/>
    <w:multiLevelType w:val="multilevel"/>
    <w:tmpl w:val="47FAC7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E5F537C"/>
    <w:multiLevelType w:val="multilevel"/>
    <w:tmpl w:val="0C7AF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18"/>
  </w:num>
  <w:num w:numId="4">
    <w:abstractNumId w:val="20"/>
  </w:num>
  <w:num w:numId="5">
    <w:abstractNumId w:val="11"/>
  </w:num>
  <w:num w:numId="6">
    <w:abstractNumId w:val="8"/>
  </w:num>
  <w:num w:numId="7">
    <w:abstractNumId w:val="17"/>
  </w:num>
  <w:num w:numId="8">
    <w:abstractNumId w:val="13"/>
  </w:num>
  <w:num w:numId="9">
    <w:abstractNumId w:val="2"/>
  </w:num>
  <w:num w:numId="10">
    <w:abstractNumId w:val="5"/>
  </w:num>
  <w:num w:numId="11">
    <w:abstractNumId w:val="10"/>
  </w:num>
  <w:num w:numId="12">
    <w:abstractNumId w:val="21"/>
  </w:num>
  <w:num w:numId="13">
    <w:abstractNumId w:val="7"/>
  </w:num>
  <w:num w:numId="14">
    <w:abstractNumId w:val="19"/>
  </w:num>
  <w:num w:numId="15">
    <w:abstractNumId w:val="12"/>
  </w:num>
  <w:num w:numId="16">
    <w:abstractNumId w:val="3"/>
  </w:num>
  <w:num w:numId="17">
    <w:abstractNumId w:val="9"/>
  </w:num>
  <w:num w:numId="18">
    <w:abstractNumId w:val="14"/>
  </w:num>
  <w:num w:numId="19">
    <w:abstractNumId w:val="1"/>
  </w:num>
  <w:num w:numId="20">
    <w:abstractNumId w:val="15"/>
  </w:num>
  <w:num w:numId="21">
    <w:abstractNumId w:val="22"/>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intFractionalCharacterWidth/>
  <w:hideGrammaticalErrors/>
  <w:activeWritingStyle w:appName="MSWord" w:lang="en-US" w:vendorID="8" w:dllVersion="513" w:checkStyle="1"/>
  <w:proofState w:spelling="clean" w:grammar="clean"/>
  <w:attachedTemplate r:id="rId1"/>
  <w:defaultTabStop w:val="57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C84"/>
    <w:rsid w:val="00036807"/>
    <w:rsid w:val="00091CD5"/>
    <w:rsid w:val="00092E35"/>
    <w:rsid w:val="000C5D93"/>
    <w:rsid w:val="000C786A"/>
    <w:rsid w:val="0011317D"/>
    <w:rsid w:val="00132C84"/>
    <w:rsid w:val="001405F1"/>
    <w:rsid w:val="00151010"/>
    <w:rsid w:val="00154D1C"/>
    <w:rsid w:val="00165DAD"/>
    <w:rsid w:val="00166DDE"/>
    <w:rsid w:val="001F744D"/>
    <w:rsid w:val="00210A24"/>
    <w:rsid w:val="0024421E"/>
    <w:rsid w:val="00260FD1"/>
    <w:rsid w:val="00267A97"/>
    <w:rsid w:val="00274041"/>
    <w:rsid w:val="002D5653"/>
    <w:rsid w:val="002F6792"/>
    <w:rsid w:val="003147A8"/>
    <w:rsid w:val="0036126A"/>
    <w:rsid w:val="003940DD"/>
    <w:rsid w:val="003F30D8"/>
    <w:rsid w:val="004827F5"/>
    <w:rsid w:val="004A505B"/>
    <w:rsid w:val="004E5233"/>
    <w:rsid w:val="004E67C7"/>
    <w:rsid w:val="004F2B33"/>
    <w:rsid w:val="00557314"/>
    <w:rsid w:val="00562329"/>
    <w:rsid w:val="005F608A"/>
    <w:rsid w:val="00612F90"/>
    <w:rsid w:val="0069429E"/>
    <w:rsid w:val="0069714F"/>
    <w:rsid w:val="006B29B6"/>
    <w:rsid w:val="006B2EC9"/>
    <w:rsid w:val="006E37DD"/>
    <w:rsid w:val="006E3910"/>
    <w:rsid w:val="006F4671"/>
    <w:rsid w:val="007E4270"/>
    <w:rsid w:val="008045A4"/>
    <w:rsid w:val="00805A0C"/>
    <w:rsid w:val="0080785C"/>
    <w:rsid w:val="00815189"/>
    <w:rsid w:val="00844295"/>
    <w:rsid w:val="008667CC"/>
    <w:rsid w:val="008A5D77"/>
    <w:rsid w:val="008F5F5C"/>
    <w:rsid w:val="00925CB9"/>
    <w:rsid w:val="00960B6E"/>
    <w:rsid w:val="009B474E"/>
    <w:rsid w:val="009E313F"/>
    <w:rsid w:val="009F6E25"/>
    <w:rsid w:val="00AC44CE"/>
    <w:rsid w:val="00B23D87"/>
    <w:rsid w:val="00B303BE"/>
    <w:rsid w:val="00B334D6"/>
    <w:rsid w:val="00B531E8"/>
    <w:rsid w:val="00BA5448"/>
    <w:rsid w:val="00BE3BE1"/>
    <w:rsid w:val="00BF68CD"/>
    <w:rsid w:val="00C56044"/>
    <w:rsid w:val="00CB3D57"/>
    <w:rsid w:val="00CF55C7"/>
    <w:rsid w:val="00D0297A"/>
    <w:rsid w:val="00D03207"/>
    <w:rsid w:val="00D42174"/>
    <w:rsid w:val="00D91202"/>
    <w:rsid w:val="00DB0D68"/>
    <w:rsid w:val="00DC69F8"/>
    <w:rsid w:val="00E3316F"/>
    <w:rsid w:val="00E60950"/>
    <w:rsid w:val="00E74FFC"/>
    <w:rsid w:val="00EA1714"/>
    <w:rsid w:val="00EB0DBC"/>
    <w:rsid w:val="00EE5776"/>
    <w:rsid w:val="00F1509A"/>
    <w:rsid w:val="00F40054"/>
    <w:rsid w:val="00F61DF8"/>
    <w:rsid w:val="00F676A6"/>
    <w:rsid w:val="00FE3609"/>
    <w:rsid w:val="00FF51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8FC551"/>
  <w15:docId w15:val="{F278BDF8-3A36-F342-BC0A-E6B0CACF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rsid w:val="008667CC"/>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rsid w:val="008667CC"/>
    <w:pPr>
      <w:keepNext/>
      <w:keepLines/>
      <w:spacing w:before="240" w:line="240" w:lineRule="atLeast"/>
      <w:ind w:left="432" w:hanging="432"/>
      <w:outlineLvl w:val="1"/>
    </w:pPr>
    <w:rPr>
      <w:rFonts w:ascii="Times New Roman" w:hAnsi="Times New Roman"/>
      <w:b/>
      <w:sz w:val="24"/>
    </w:rPr>
  </w:style>
  <w:style w:type="paragraph" w:styleId="Heading3">
    <w:name w:val="heading 3"/>
    <w:qFormat/>
    <w:rsid w:val="008667CC"/>
    <w:pPr>
      <w:keepNext/>
      <w:keepLines/>
      <w:spacing w:before="240" w:line="240" w:lineRule="atLeast"/>
      <w:ind w:left="432" w:hanging="432"/>
      <w:outlineLvl w:val="2"/>
    </w:pPr>
    <w:rPr>
      <w:rFonts w:ascii="Times New Roman" w:hAnsi="Times New Roman"/>
      <w:b/>
      <w:sz w:val="24"/>
    </w:rPr>
  </w:style>
  <w:style w:type="paragraph" w:styleId="Heading4">
    <w:name w:val="heading 4"/>
    <w:qFormat/>
    <w:rsid w:val="008667CC"/>
    <w:pPr>
      <w:keepNext/>
      <w:keepLines/>
      <w:spacing w:before="240" w:line="240" w:lineRule="atLeast"/>
      <w:ind w:left="432" w:hanging="432"/>
      <w:outlineLvl w:val="3"/>
    </w:pPr>
    <w:rPr>
      <w:rFonts w:ascii="Times New Roman" w:hAnsi="Times New Roman"/>
      <w:b/>
      <w:sz w:val="24"/>
    </w:rPr>
  </w:style>
  <w:style w:type="paragraph" w:styleId="Heading5">
    <w:name w:val="heading 5"/>
    <w:qFormat/>
    <w:rsid w:val="008667CC"/>
    <w:pPr>
      <w:keepNext/>
      <w:keepLines/>
      <w:spacing w:before="240" w:line="240" w:lineRule="atLeast"/>
      <w:ind w:left="432" w:hanging="432"/>
      <w:outlineLvl w:val="4"/>
    </w:pPr>
    <w:rPr>
      <w:rFonts w:ascii="Times New Roman" w:hAnsi="Times New Roman"/>
      <w:b/>
      <w:sz w:val="24"/>
    </w:rPr>
  </w:style>
  <w:style w:type="paragraph" w:styleId="Heading6">
    <w:name w:val="heading 6"/>
    <w:qFormat/>
    <w:rsid w:val="008667CC"/>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rsid w:val="008667CC"/>
  </w:style>
  <w:style w:type="paragraph" w:styleId="Footer">
    <w:name w:val="footer"/>
    <w:basedOn w:val="Normal"/>
    <w:rsid w:val="008667CC"/>
    <w:pPr>
      <w:tabs>
        <w:tab w:val="center" w:pos="4320"/>
        <w:tab w:val="right" w:pos="8640"/>
      </w:tabs>
    </w:pPr>
  </w:style>
  <w:style w:type="paragraph" w:styleId="Header">
    <w:name w:val="header"/>
    <w:basedOn w:val="Normal"/>
    <w:rsid w:val="008667CC"/>
    <w:pPr>
      <w:tabs>
        <w:tab w:val="center" w:pos="4320"/>
        <w:tab w:val="right" w:pos="8640"/>
      </w:tabs>
    </w:pPr>
  </w:style>
  <w:style w:type="paragraph" w:styleId="NormalIndent">
    <w:name w:val="Normal Indent"/>
    <w:basedOn w:val="Normal"/>
    <w:rsid w:val="008667CC"/>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rsid w:val="008667CC"/>
    <w:pPr>
      <w:spacing w:line="240" w:lineRule="atLeast"/>
    </w:pPr>
    <w:rPr>
      <w:rFonts w:ascii="Times New Roman" w:hAnsi="Times New Roman"/>
      <w:b/>
      <w:sz w:val="24"/>
    </w:rPr>
  </w:style>
  <w:style w:type="paragraph" w:customStyle="1" w:styleId="RF">
    <w:name w:val="RF"/>
    <w:rsid w:val="008667CC"/>
    <w:pPr>
      <w:spacing w:line="240" w:lineRule="atLeast"/>
      <w:jc w:val="center"/>
    </w:pPr>
    <w:rPr>
      <w:rFonts w:ascii="Times New Roman" w:hAnsi="Times New Roman"/>
      <w:sz w:val="24"/>
    </w:rPr>
  </w:style>
  <w:style w:type="paragraph" w:customStyle="1" w:styleId="T1">
    <w:name w:val="T1"/>
    <w:rsid w:val="008667CC"/>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rsid w:val="008667CC"/>
    <w:pPr>
      <w:keepLines/>
      <w:spacing w:before="480" w:line="240" w:lineRule="atLeast"/>
    </w:pPr>
    <w:rPr>
      <w:rFonts w:ascii="Times New Roman" w:hAnsi="Times New Roman"/>
      <w:sz w:val="24"/>
    </w:rPr>
  </w:style>
  <w:style w:type="paragraph" w:customStyle="1" w:styleId="C1">
    <w:name w:val="C1"/>
    <w:basedOn w:val="C4"/>
    <w:rsid w:val="008667CC"/>
    <w:pPr>
      <w:ind w:left="0"/>
    </w:pPr>
  </w:style>
  <w:style w:type="paragraph" w:customStyle="1" w:styleId="C2">
    <w:name w:val="C2"/>
    <w:basedOn w:val="C1"/>
    <w:rsid w:val="008667CC"/>
    <w:pPr>
      <w:ind w:left="576"/>
    </w:pPr>
  </w:style>
  <w:style w:type="paragraph" w:customStyle="1" w:styleId="C3">
    <w:name w:val="C3"/>
    <w:basedOn w:val="C2"/>
    <w:rsid w:val="008667CC"/>
    <w:pPr>
      <w:ind w:left="1152"/>
    </w:pPr>
  </w:style>
  <w:style w:type="paragraph" w:customStyle="1" w:styleId="C5">
    <w:name w:val="C5"/>
    <w:basedOn w:val="C3"/>
    <w:rsid w:val="008667CC"/>
    <w:pPr>
      <w:ind w:left="2304"/>
    </w:pPr>
  </w:style>
  <w:style w:type="paragraph" w:customStyle="1" w:styleId="C6">
    <w:name w:val="C6"/>
    <w:basedOn w:val="C5"/>
    <w:rsid w:val="008667CC"/>
    <w:pPr>
      <w:ind w:left="2880"/>
    </w:pPr>
  </w:style>
  <w:style w:type="character" w:styleId="PageNumber">
    <w:name w:val="page number"/>
    <w:basedOn w:val="DefaultParagraphFont"/>
    <w:rsid w:val="008667CC"/>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styleId="Hyperlink">
    <w:name w:val="Hyperlink"/>
    <w:basedOn w:val="DefaultParagraphFont"/>
    <w:rsid w:val="001405F1"/>
    <w:rPr>
      <w:color w:val="0000FF" w:themeColor="hyperlink"/>
      <w:u w:val="single"/>
    </w:rPr>
  </w:style>
  <w:style w:type="paragraph" w:styleId="ListParagraph">
    <w:name w:val="List Paragraph"/>
    <w:basedOn w:val="Normal"/>
    <w:uiPriority w:val="34"/>
    <w:qFormat/>
    <w:rsid w:val="00805A0C"/>
    <w:pPr>
      <w:ind w:left="720"/>
      <w:contextualSpacing/>
    </w:pPr>
  </w:style>
  <w:style w:type="character" w:styleId="UnresolvedMention">
    <w:name w:val="Unresolved Mention"/>
    <w:basedOn w:val="DefaultParagraphFont"/>
    <w:uiPriority w:val="99"/>
    <w:semiHidden/>
    <w:unhideWhenUsed/>
    <w:rsid w:val="00361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ddelblanco/restapilab" TargetMode="External"/><Relationship Id="rId3" Type="http://schemas.openxmlformats.org/officeDocument/2006/relationships/settings" Target="settings.xml"/><Relationship Id="rId7" Type="http://schemas.openxmlformats.org/officeDocument/2006/relationships/hyperlink" Target="https://crunchify.com/how-to-build-restful-service-with-java-using-jax-rs-and-jers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y%20Templates\Mi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C:\Documents and Settings\User\Application Data\Microsoft\Templates\My Templates\Misc.dot</Template>
  <TotalTime>23</TotalTime>
  <Pages>1</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MS-UML - Lab Solution Template</vt:lpstr>
    </vt:vector>
  </TitlesOfParts>
  <Company>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MS-UML - Lab Solution Template</dc:title>
  <dc:subject/>
  <dc:creator>Terry Mellon</dc:creator>
  <cp:keywords/>
  <dc:description/>
  <cp:lastModifiedBy>Kevin Gary</cp:lastModifiedBy>
  <cp:revision>5</cp:revision>
  <cp:lastPrinted>2019-01-26T06:35:00Z</cp:lastPrinted>
  <dcterms:created xsi:type="dcterms:W3CDTF">2019-04-10T05:26:00Z</dcterms:created>
  <dcterms:modified xsi:type="dcterms:W3CDTF">2019-04-10T05:47:00Z</dcterms:modified>
</cp:coreProperties>
</file>